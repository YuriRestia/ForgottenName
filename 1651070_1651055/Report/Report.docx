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B95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B4F7580" wp14:editId="725B885D">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925508A" w14:textId="1C6EE32A" w:rsidR="00C6554A" w:rsidRDefault="005F6EB1" w:rsidP="00C6554A">
      <w:pPr>
        <w:pStyle w:val="Title"/>
      </w:pPr>
      <w:r>
        <w:t xml:space="preserve">Group </w:t>
      </w:r>
      <w:proofErr w:type="spellStart"/>
      <w:r>
        <w:t>ForgottenName</w:t>
      </w:r>
      <w:proofErr w:type="spellEnd"/>
      <w:r w:rsidR="00DB32AE">
        <w:t xml:space="preserve"> </w:t>
      </w:r>
      <w:r>
        <w:br/>
      </w:r>
      <w:r w:rsidR="00DB32AE">
        <w:t>Demo Report</w:t>
      </w:r>
    </w:p>
    <w:p w14:paraId="478F7821" w14:textId="525328FC" w:rsidR="00C6554A" w:rsidRPr="00D5413C" w:rsidRDefault="00DB32AE" w:rsidP="00C6554A">
      <w:pPr>
        <w:pStyle w:val="Subtitle"/>
      </w:pPr>
      <w:r>
        <w:t xml:space="preserve">CS427 – Mini project </w:t>
      </w:r>
      <w:r w:rsidR="005F6EB1">
        <w:t>2</w:t>
      </w:r>
    </w:p>
    <w:p w14:paraId="66005417" w14:textId="2F87D633" w:rsidR="00C6554A" w:rsidRDefault="00DB32AE" w:rsidP="00C6554A">
      <w:pPr>
        <w:pStyle w:val="ContactInfo"/>
      </w:pPr>
      <w:proofErr w:type="spellStart"/>
      <w:r>
        <w:t>Nguyễn</w:t>
      </w:r>
      <w:proofErr w:type="spellEnd"/>
      <w:r>
        <w:t xml:space="preserve"> </w:t>
      </w:r>
      <w:proofErr w:type="spellStart"/>
      <w:r>
        <w:t>Bùi</w:t>
      </w:r>
      <w:proofErr w:type="spellEnd"/>
      <w:r>
        <w:t xml:space="preserve"> Lê Vinh</w:t>
      </w:r>
      <w:r w:rsidR="005F6EB1">
        <w:t xml:space="preserve">- </w:t>
      </w:r>
      <w:proofErr w:type="spellStart"/>
      <w:r w:rsidR="005F6EB1">
        <w:t>Nguyễn</w:t>
      </w:r>
      <w:proofErr w:type="spellEnd"/>
      <w:r w:rsidR="005F6EB1">
        <w:t xml:space="preserve"> </w:t>
      </w:r>
      <w:proofErr w:type="spellStart"/>
      <w:r w:rsidR="005F6EB1">
        <w:t>Võ</w:t>
      </w:r>
      <w:proofErr w:type="spellEnd"/>
      <w:r w:rsidR="005F6EB1">
        <w:t xml:space="preserve"> </w:t>
      </w:r>
      <w:proofErr w:type="spellStart"/>
      <w:r w:rsidR="005F6EB1">
        <w:t>Hồng</w:t>
      </w:r>
      <w:proofErr w:type="spellEnd"/>
      <w:r w:rsidR="005F6EB1">
        <w:t xml:space="preserve"> </w:t>
      </w:r>
      <w:proofErr w:type="spellStart"/>
      <w:r w:rsidR="005F6EB1">
        <w:t>Thắng</w:t>
      </w:r>
      <w:proofErr w:type="spellEnd"/>
      <w:r w:rsidR="00C6554A">
        <w:t xml:space="preserve"> | </w:t>
      </w:r>
      <w:r>
        <w:t>1651070</w:t>
      </w:r>
      <w:r w:rsidR="005F6EB1">
        <w:t>-1651055</w:t>
      </w:r>
      <w:r w:rsidR="00C6554A">
        <w:t xml:space="preserve"> |</w:t>
      </w:r>
      <w:r w:rsidR="00C6554A" w:rsidRPr="00D5413C">
        <w:t xml:space="preserve"> </w:t>
      </w:r>
      <w:r>
        <w:t>16CTT</w:t>
      </w:r>
      <w:r w:rsidR="00C6554A">
        <w:br w:type="page"/>
      </w:r>
    </w:p>
    <w:p w14:paraId="35A6E8D9" w14:textId="4ACED56E" w:rsidR="00C6554A" w:rsidRDefault="00DB32AE" w:rsidP="00C6554A">
      <w:pPr>
        <w:pStyle w:val="Heading1"/>
      </w:pPr>
      <w:r>
        <w:lastRenderedPageBreak/>
        <w:t xml:space="preserve">Why I decided to make </w:t>
      </w:r>
      <w:r w:rsidR="005F6EB1">
        <w:t>this box slashing game</w:t>
      </w:r>
    </w:p>
    <w:p w14:paraId="49176783" w14:textId="0C4E94F0" w:rsidR="00C6554A" w:rsidRPr="002647EE" w:rsidRDefault="005F6EB1" w:rsidP="00DB32AE">
      <w:pPr>
        <w:pStyle w:val="ListBullet"/>
        <w:numPr>
          <w:ilvl w:val="0"/>
          <w:numId w:val="0"/>
        </w:numPr>
        <w:rPr>
          <w:sz w:val="24"/>
          <w:szCs w:val="24"/>
        </w:rPr>
      </w:pPr>
      <w:r>
        <w:rPr>
          <w:sz w:val="24"/>
          <w:szCs w:val="24"/>
        </w:rPr>
        <w:t>Being a fan of the mechanic of slashing enemies/objects into multiple pieces in Metal Gear Rising, I’ve decided to try and remake that mechanic in Unity.</w:t>
      </w:r>
    </w:p>
    <w:p w14:paraId="2A63375B" w14:textId="5DE62AE2" w:rsidR="002C74C0" w:rsidRDefault="005F6EB1" w:rsidP="00DB32AE">
      <w:pPr>
        <w:pStyle w:val="Heading1"/>
      </w:pPr>
      <w:r>
        <w:t>Making an object “</w:t>
      </w:r>
      <w:proofErr w:type="spellStart"/>
      <w:r>
        <w:t>slashable</w:t>
      </w:r>
      <w:proofErr w:type="spellEnd"/>
      <w:r>
        <w:t>”</w:t>
      </w:r>
    </w:p>
    <w:p w14:paraId="6AEEF779" w14:textId="0F5BDE22" w:rsidR="005F6EB1" w:rsidRDefault="005F6EB1" w:rsidP="005F6EB1">
      <w:pPr>
        <w:pStyle w:val="Heading1"/>
        <w:numPr>
          <w:ilvl w:val="0"/>
          <w:numId w:val="17"/>
        </w:numPr>
      </w:pPr>
      <w:r>
        <w:t>Cutting an object:</w:t>
      </w:r>
    </w:p>
    <w:p w14:paraId="5265737A" w14:textId="411BA0C3" w:rsidR="005F6EB1" w:rsidRDefault="005F6EB1" w:rsidP="005F6EB1">
      <w:pPr>
        <w:pStyle w:val="ListParagraph"/>
        <w:numPr>
          <w:ilvl w:val="0"/>
          <w:numId w:val="21"/>
        </w:numPr>
      </w:pPr>
      <w:r>
        <w:t xml:space="preserve">By using </w:t>
      </w:r>
      <w:proofErr w:type="spellStart"/>
      <w:r>
        <w:t>EzySlice</w:t>
      </w:r>
      <w:proofErr w:type="spellEnd"/>
      <w:r>
        <w:t>(</w:t>
      </w:r>
      <w:hyperlink r:id="rId8" w:history="1">
        <w:r>
          <w:rPr>
            <w:rStyle w:val="Hyperlink"/>
          </w:rPr>
          <w:t>https://github.com/DavidArayan/ezy-slice</w:t>
        </w:r>
      </w:hyperlink>
      <w:r>
        <w:t xml:space="preserve">), most of the hard work is already solved easily. </w:t>
      </w:r>
      <w:proofErr w:type="spellStart"/>
      <w:r>
        <w:t>EzySlice</w:t>
      </w:r>
      <w:proofErr w:type="spellEnd"/>
      <w:r>
        <w:t xml:space="preserve"> allows us to quickly cut a 3D object in half and get access to the 2 halves where we can put a mesh collider in and give it a </w:t>
      </w:r>
      <w:proofErr w:type="spellStart"/>
      <w:r>
        <w:t>rigidbody</w:t>
      </w:r>
      <w:proofErr w:type="spellEnd"/>
      <w:r>
        <w:t>, then add a small explosion force so the pieces move away from each other.</w:t>
      </w:r>
    </w:p>
    <w:p w14:paraId="150F44C2" w14:textId="626C2020" w:rsidR="005F6EB1" w:rsidRDefault="005F6EB1" w:rsidP="005F6EB1">
      <w:pPr>
        <w:pStyle w:val="Heading1"/>
        <w:numPr>
          <w:ilvl w:val="0"/>
          <w:numId w:val="17"/>
        </w:numPr>
      </w:pPr>
      <w:r>
        <w:t>Slowing down time:</w:t>
      </w:r>
    </w:p>
    <w:p w14:paraId="69196994" w14:textId="4C3711FB" w:rsidR="005F6EB1" w:rsidRPr="005F6EB1" w:rsidRDefault="005F6EB1" w:rsidP="005F6EB1">
      <w:pPr>
        <w:pStyle w:val="ListParagraph"/>
        <w:numPr>
          <w:ilvl w:val="0"/>
          <w:numId w:val="21"/>
        </w:numPr>
      </w:pPr>
      <w:r>
        <w:t>Setting the timescale to 0.02f when the player is holding right click.</w:t>
      </w:r>
      <w:r w:rsidR="00C61BB1">
        <w:t xml:space="preserve"> Also stop the player movement and switch the input to changing the cut plane horizontal and vertical axis, while the mouse controls its rotation. Also add in some post processing like vignette, depth of field and chromatic aberration to sell the feeling of time slow down when the character is focusing.</w:t>
      </w:r>
    </w:p>
    <w:p w14:paraId="0D160A12" w14:textId="3EB169FB" w:rsidR="005C2E86" w:rsidRDefault="005C2E86" w:rsidP="005C2E86">
      <w:pPr>
        <w:pStyle w:val="Heading1"/>
        <w:numPr>
          <w:ilvl w:val="0"/>
          <w:numId w:val="17"/>
        </w:numPr>
      </w:pPr>
      <w:r>
        <w:t>Animations</w:t>
      </w:r>
    </w:p>
    <w:p w14:paraId="7673992F" w14:textId="00232DDB" w:rsidR="007146B4" w:rsidRDefault="00C61BB1" w:rsidP="00C61BB1">
      <w:pPr>
        <w:pStyle w:val="ListParagraph"/>
        <w:numPr>
          <w:ilvl w:val="0"/>
          <w:numId w:val="21"/>
        </w:numPr>
        <w:rPr>
          <w:sz w:val="24"/>
          <w:szCs w:val="24"/>
        </w:rPr>
      </w:pPr>
      <w:r>
        <w:rPr>
          <w:sz w:val="24"/>
          <w:szCs w:val="24"/>
        </w:rPr>
        <w:t xml:space="preserve">For slashing, there’s none! It’s all smoke and mirrors. There are just 6 slash </w:t>
      </w:r>
      <w:proofErr w:type="gramStart"/>
      <w:r>
        <w:rPr>
          <w:sz w:val="24"/>
          <w:szCs w:val="24"/>
        </w:rPr>
        <w:t>pose</w:t>
      </w:r>
      <w:proofErr w:type="gramEnd"/>
      <w:r>
        <w:rPr>
          <w:sz w:val="24"/>
          <w:szCs w:val="24"/>
        </w:rPr>
        <w:t xml:space="preserve"> put in a blend tree and linked to a reference </w:t>
      </w:r>
      <w:proofErr w:type="spellStart"/>
      <w:r>
        <w:rPr>
          <w:sz w:val="24"/>
          <w:szCs w:val="24"/>
        </w:rPr>
        <w:t>gameobject</w:t>
      </w:r>
      <w:proofErr w:type="spellEnd"/>
      <w:r>
        <w:rPr>
          <w:sz w:val="24"/>
          <w:szCs w:val="24"/>
        </w:rPr>
        <w:t xml:space="preserve"> transform on the </w:t>
      </w:r>
      <w:proofErr w:type="spellStart"/>
      <w:r>
        <w:rPr>
          <w:sz w:val="24"/>
          <w:szCs w:val="24"/>
        </w:rPr>
        <w:t>slashplane</w:t>
      </w:r>
      <w:proofErr w:type="spellEnd"/>
      <w:r>
        <w:rPr>
          <w:sz w:val="24"/>
          <w:szCs w:val="24"/>
        </w:rPr>
        <w:t xml:space="preserve">. When the </w:t>
      </w:r>
      <w:proofErr w:type="spellStart"/>
      <w:r>
        <w:rPr>
          <w:sz w:val="24"/>
          <w:szCs w:val="24"/>
        </w:rPr>
        <w:t>playerleft</w:t>
      </w:r>
      <w:proofErr w:type="spellEnd"/>
      <w:r>
        <w:rPr>
          <w:sz w:val="24"/>
          <w:szCs w:val="24"/>
        </w:rPr>
        <w:t xml:space="preserve"> click to slash, we flip the local X position of the reference and the illusion of a </w:t>
      </w:r>
      <w:proofErr w:type="gramStart"/>
      <w:r>
        <w:rPr>
          <w:sz w:val="24"/>
          <w:szCs w:val="24"/>
        </w:rPr>
        <w:t>really fast</w:t>
      </w:r>
      <w:proofErr w:type="gramEnd"/>
      <w:r>
        <w:rPr>
          <w:sz w:val="24"/>
          <w:szCs w:val="24"/>
        </w:rPr>
        <w:t xml:space="preserve"> slash is done.</w:t>
      </w:r>
    </w:p>
    <w:p w14:paraId="60A2CEE6" w14:textId="035DB200" w:rsidR="00C61BB1" w:rsidRPr="007146B4" w:rsidRDefault="00C61BB1" w:rsidP="00C61BB1">
      <w:pPr>
        <w:pStyle w:val="ListParagraph"/>
        <w:numPr>
          <w:ilvl w:val="0"/>
          <w:numId w:val="21"/>
        </w:numPr>
        <w:rPr>
          <w:sz w:val="24"/>
          <w:szCs w:val="24"/>
        </w:rPr>
      </w:pPr>
      <w:r>
        <w:rPr>
          <w:sz w:val="24"/>
          <w:szCs w:val="24"/>
        </w:rPr>
        <w:t xml:space="preserve">Running animation is made with </w:t>
      </w:r>
      <w:proofErr w:type="spellStart"/>
      <w:r>
        <w:rPr>
          <w:sz w:val="24"/>
          <w:szCs w:val="24"/>
        </w:rPr>
        <w:t>mixamo</w:t>
      </w:r>
      <w:proofErr w:type="spellEnd"/>
      <w:r>
        <w:rPr>
          <w:sz w:val="24"/>
          <w:szCs w:val="24"/>
        </w:rPr>
        <w:t>, simple stuffs.</w:t>
      </w:r>
    </w:p>
    <w:p w14:paraId="010B89B9" w14:textId="6A1151F8" w:rsidR="00707312" w:rsidRDefault="00EF105C" w:rsidP="007F782F">
      <w:pPr>
        <w:pStyle w:val="Heading1"/>
        <w:numPr>
          <w:ilvl w:val="0"/>
          <w:numId w:val="17"/>
        </w:numPr>
      </w:pPr>
      <w:r>
        <w:t>Other Unity things:</w:t>
      </w:r>
    </w:p>
    <w:p w14:paraId="358284CA" w14:textId="5A4446F1" w:rsidR="00C61BB1" w:rsidRDefault="00C61BB1" w:rsidP="00C61BB1">
      <w:pPr>
        <w:pStyle w:val="ListParagraph"/>
        <w:numPr>
          <w:ilvl w:val="0"/>
          <w:numId w:val="21"/>
        </w:numPr>
      </w:pPr>
      <w:r>
        <w:t xml:space="preserve">Once again, Object pooling </w:t>
      </w:r>
      <w:proofErr w:type="gramStart"/>
      <w:r>
        <w:t>definitely helps</w:t>
      </w:r>
      <w:proofErr w:type="gramEnd"/>
      <w:r>
        <w:t xml:space="preserve"> regarding optimization.</w:t>
      </w:r>
    </w:p>
    <w:p w14:paraId="086262EC" w14:textId="0DBA8427" w:rsidR="00C61BB1" w:rsidRDefault="00C61BB1" w:rsidP="00C61BB1">
      <w:pPr>
        <w:pStyle w:val="ListParagraph"/>
        <w:numPr>
          <w:ilvl w:val="0"/>
          <w:numId w:val="21"/>
        </w:numPr>
      </w:pPr>
      <w:r>
        <w:t xml:space="preserve">Finding a good sweet spot between </w:t>
      </w:r>
      <w:proofErr w:type="spellStart"/>
      <w:r>
        <w:t>despawning</w:t>
      </w:r>
      <w:proofErr w:type="spellEnd"/>
      <w:r>
        <w:t xml:space="preserve"> the pieces too fast and makes the slashing feels underwhelming, and </w:t>
      </w:r>
      <w:proofErr w:type="spellStart"/>
      <w:r>
        <w:t>despawning</w:t>
      </w:r>
      <w:proofErr w:type="spellEnd"/>
      <w:r>
        <w:t xml:space="preserve"> it too late, meaning the player can create so many pieces it ruins performance completely.</w:t>
      </w:r>
    </w:p>
    <w:p w14:paraId="476C808B" w14:textId="65471054" w:rsidR="00C61BB1" w:rsidRPr="00C61BB1" w:rsidRDefault="00C61BB1" w:rsidP="00C61BB1">
      <w:pPr>
        <w:pStyle w:val="ListParagraph"/>
        <w:numPr>
          <w:ilvl w:val="0"/>
          <w:numId w:val="21"/>
        </w:numPr>
      </w:pPr>
      <w:r>
        <w:t xml:space="preserve">Shader Graph is </w:t>
      </w:r>
      <w:proofErr w:type="gramStart"/>
      <w:r>
        <w:t>really easy</w:t>
      </w:r>
      <w:proofErr w:type="gramEnd"/>
      <w:r>
        <w:t xml:space="preserve"> to use. All hail Shader Graphs.</w:t>
      </w:r>
      <w:bookmarkStart w:id="5" w:name="_GoBack"/>
      <w:bookmarkEnd w:id="5"/>
    </w:p>
    <w:p w14:paraId="152DC1D4" w14:textId="7C607E68" w:rsidR="007146B4" w:rsidRDefault="00385057" w:rsidP="00385057">
      <w:pPr>
        <w:pStyle w:val="Heading1"/>
      </w:pPr>
      <w:r>
        <w:lastRenderedPageBreak/>
        <w:t>References:</w:t>
      </w:r>
    </w:p>
    <w:p w14:paraId="61B0047B" w14:textId="230EC74B" w:rsidR="00C61BB1" w:rsidRPr="00385057" w:rsidRDefault="00C61BB1" w:rsidP="00C61BB1">
      <w:pPr>
        <w:ind w:left="360"/>
      </w:pPr>
      <w:proofErr w:type="gramStart"/>
      <w:r>
        <w:t>1 .</w:t>
      </w:r>
      <w:proofErr w:type="gramEnd"/>
      <w:r>
        <w:t xml:space="preserve"> </w:t>
      </w:r>
      <w:hyperlink r:id="rId9" w:history="1">
        <w:r>
          <w:rPr>
            <w:rStyle w:val="Hyperlink"/>
          </w:rPr>
          <w:t>https://www.youtube.com/watch?v=YGDzRVwmTgM</w:t>
        </w:r>
      </w:hyperlink>
    </w:p>
    <w:sectPr w:rsidR="00C61BB1" w:rsidRPr="00385057">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DDD0E" w14:textId="77777777" w:rsidR="00260488" w:rsidRDefault="00260488" w:rsidP="00C6554A">
      <w:pPr>
        <w:spacing w:before="0" w:after="0" w:line="240" w:lineRule="auto"/>
      </w:pPr>
      <w:r>
        <w:separator/>
      </w:r>
    </w:p>
  </w:endnote>
  <w:endnote w:type="continuationSeparator" w:id="0">
    <w:p w14:paraId="36234C79" w14:textId="77777777" w:rsidR="00260488" w:rsidRDefault="0026048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altName w:val="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56E7"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41F31" w14:textId="77777777" w:rsidR="00260488" w:rsidRDefault="00260488" w:rsidP="00C6554A">
      <w:pPr>
        <w:spacing w:before="0" w:after="0" w:line="240" w:lineRule="auto"/>
      </w:pPr>
      <w:r>
        <w:separator/>
      </w:r>
    </w:p>
  </w:footnote>
  <w:footnote w:type="continuationSeparator" w:id="0">
    <w:p w14:paraId="7B675E9A" w14:textId="77777777" w:rsidR="00260488" w:rsidRDefault="0026048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4F4BC7"/>
    <w:multiLevelType w:val="hybridMultilevel"/>
    <w:tmpl w:val="8C2849B8"/>
    <w:lvl w:ilvl="0" w:tplc="D16E105A">
      <w:start w:val="1"/>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1311"/>
    <w:multiLevelType w:val="hybridMultilevel"/>
    <w:tmpl w:val="49EA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440FC5"/>
    <w:multiLevelType w:val="hybridMultilevel"/>
    <w:tmpl w:val="D37A8E16"/>
    <w:lvl w:ilvl="0" w:tplc="77A68410">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86B80"/>
    <w:multiLevelType w:val="hybridMultilevel"/>
    <w:tmpl w:val="F2068CC0"/>
    <w:lvl w:ilvl="0" w:tplc="BC242796">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0221B"/>
    <w:multiLevelType w:val="hybridMultilevel"/>
    <w:tmpl w:val="10CA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66EC4"/>
    <w:multiLevelType w:val="hybridMultilevel"/>
    <w:tmpl w:val="0F46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2"/>
  </w:num>
  <w:num w:numId="19">
    <w:abstractNumId w:val="17"/>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AE"/>
    <w:rsid w:val="000277A7"/>
    <w:rsid w:val="00031D01"/>
    <w:rsid w:val="00070CE4"/>
    <w:rsid w:val="000A49D6"/>
    <w:rsid w:val="000D1498"/>
    <w:rsid w:val="000F36F2"/>
    <w:rsid w:val="0013656D"/>
    <w:rsid w:val="001563AD"/>
    <w:rsid w:val="0019444D"/>
    <w:rsid w:val="001D05D7"/>
    <w:rsid w:val="001E6FA8"/>
    <w:rsid w:val="00203BB6"/>
    <w:rsid w:val="00223EEE"/>
    <w:rsid w:val="002554CD"/>
    <w:rsid w:val="00260488"/>
    <w:rsid w:val="002647EE"/>
    <w:rsid w:val="002934CC"/>
    <w:rsid w:val="00293B83"/>
    <w:rsid w:val="002A0388"/>
    <w:rsid w:val="002A54D5"/>
    <w:rsid w:val="002B4294"/>
    <w:rsid w:val="00333D0D"/>
    <w:rsid w:val="00374DE5"/>
    <w:rsid w:val="00385057"/>
    <w:rsid w:val="003D6A78"/>
    <w:rsid w:val="003F03D3"/>
    <w:rsid w:val="003F2CE2"/>
    <w:rsid w:val="00441D78"/>
    <w:rsid w:val="004971C0"/>
    <w:rsid w:val="004C049F"/>
    <w:rsid w:val="005000E2"/>
    <w:rsid w:val="005348E6"/>
    <w:rsid w:val="00535639"/>
    <w:rsid w:val="00535680"/>
    <w:rsid w:val="00564F3A"/>
    <w:rsid w:val="005C2E86"/>
    <w:rsid w:val="005D2C26"/>
    <w:rsid w:val="005F6EB1"/>
    <w:rsid w:val="006A3CE7"/>
    <w:rsid w:val="00707312"/>
    <w:rsid w:val="007146B4"/>
    <w:rsid w:val="007221B1"/>
    <w:rsid w:val="007A790D"/>
    <w:rsid w:val="007B3924"/>
    <w:rsid w:val="007C1974"/>
    <w:rsid w:val="007C3013"/>
    <w:rsid w:val="007F782F"/>
    <w:rsid w:val="008A5A66"/>
    <w:rsid w:val="008E40A2"/>
    <w:rsid w:val="00940878"/>
    <w:rsid w:val="00984A15"/>
    <w:rsid w:val="00A0204D"/>
    <w:rsid w:val="00A206F7"/>
    <w:rsid w:val="00A277A1"/>
    <w:rsid w:val="00A4012D"/>
    <w:rsid w:val="00A45950"/>
    <w:rsid w:val="00AA6A4D"/>
    <w:rsid w:val="00AF7FD2"/>
    <w:rsid w:val="00C137A3"/>
    <w:rsid w:val="00C43D33"/>
    <w:rsid w:val="00C61BB1"/>
    <w:rsid w:val="00C6554A"/>
    <w:rsid w:val="00CB2152"/>
    <w:rsid w:val="00D31C62"/>
    <w:rsid w:val="00D47479"/>
    <w:rsid w:val="00D54EED"/>
    <w:rsid w:val="00DB0573"/>
    <w:rsid w:val="00DB32AE"/>
    <w:rsid w:val="00DC5CC2"/>
    <w:rsid w:val="00DD66D3"/>
    <w:rsid w:val="00DE519F"/>
    <w:rsid w:val="00E14179"/>
    <w:rsid w:val="00E50EF7"/>
    <w:rsid w:val="00E816F3"/>
    <w:rsid w:val="00E863C2"/>
    <w:rsid w:val="00EC6146"/>
    <w:rsid w:val="00ED7C44"/>
    <w:rsid w:val="00EF105C"/>
    <w:rsid w:val="00F043B8"/>
    <w:rsid w:val="00F1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6064"/>
  <w15:chartTrackingRefBased/>
  <w15:docId w15:val="{3EB845E4-6EDE-4D8E-B901-7BB32CEB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B32AE"/>
    <w:pPr>
      <w:ind w:left="720"/>
      <w:contextualSpacing/>
    </w:pPr>
  </w:style>
  <w:style w:type="character" w:customStyle="1" w:styleId="sig-kw">
    <w:name w:val="sig-kw"/>
    <w:basedOn w:val="DefaultParagraphFont"/>
    <w:rsid w:val="00DB0573"/>
  </w:style>
  <w:style w:type="paragraph" w:styleId="NormalWeb">
    <w:name w:val="Normal (Web)"/>
    <w:basedOn w:val="Normal"/>
    <w:uiPriority w:val="99"/>
    <w:semiHidden/>
    <w:unhideWhenUsed/>
    <w:rsid w:val="000F36F2"/>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UnresolvedMention">
    <w:name w:val="Unresolved Mention"/>
    <w:basedOn w:val="DefaultParagraphFont"/>
    <w:uiPriority w:val="99"/>
    <w:semiHidden/>
    <w:unhideWhenUsed/>
    <w:rsid w:val="000F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685">
      <w:bodyDiv w:val="1"/>
      <w:marLeft w:val="0"/>
      <w:marRight w:val="0"/>
      <w:marTop w:val="0"/>
      <w:marBottom w:val="0"/>
      <w:divBdr>
        <w:top w:val="none" w:sz="0" w:space="0" w:color="auto"/>
        <w:left w:val="none" w:sz="0" w:space="0" w:color="auto"/>
        <w:bottom w:val="none" w:sz="0" w:space="0" w:color="auto"/>
        <w:right w:val="none" w:sz="0" w:space="0" w:color="auto"/>
      </w:divBdr>
      <w:divsChild>
        <w:div w:id="1758092445">
          <w:marLeft w:val="0"/>
          <w:marRight w:val="0"/>
          <w:marTop w:val="0"/>
          <w:marBottom w:val="0"/>
          <w:divBdr>
            <w:top w:val="none" w:sz="0" w:space="0" w:color="auto"/>
            <w:left w:val="none" w:sz="0" w:space="0" w:color="auto"/>
            <w:bottom w:val="none" w:sz="0" w:space="0" w:color="auto"/>
            <w:right w:val="none" w:sz="0" w:space="0" w:color="auto"/>
          </w:divBdr>
        </w:div>
        <w:div w:id="512231538">
          <w:marLeft w:val="0"/>
          <w:marRight w:val="0"/>
          <w:marTop w:val="0"/>
          <w:marBottom w:val="0"/>
          <w:divBdr>
            <w:top w:val="none" w:sz="0" w:space="0" w:color="auto"/>
            <w:left w:val="none" w:sz="0" w:space="0" w:color="auto"/>
            <w:bottom w:val="none" w:sz="0" w:space="0" w:color="auto"/>
            <w:right w:val="none" w:sz="0" w:space="0" w:color="auto"/>
          </w:divBdr>
          <w:divsChild>
            <w:div w:id="5665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60180">
      <w:bodyDiv w:val="1"/>
      <w:marLeft w:val="0"/>
      <w:marRight w:val="0"/>
      <w:marTop w:val="0"/>
      <w:marBottom w:val="0"/>
      <w:divBdr>
        <w:top w:val="none" w:sz="0" w:space="0" w:color="auto"/>
        <w:left w:val="none" w:sz="0" w:space="0" w:color="auto"/>
        <w:bottom w:val="none" w:sz="0" w:space="0" w:color="auto"/>
        <w:right w:val="none" w:sz="0" w:space="0" w:color="auto"/>
      </w:divBdr>
    </w:div>
    <w:div w:id="1210143787">
      <w:bodyDiv w:val="1"/>
      <w:marLeft w:val="0"/>
      <w:marRight w:val="0"/>
      <w:marTop w:val="0"/>
      <w:marBottom w:val="0"/>
      <w:divBdr>
        <w:top w:val="none" w:sz="0" w:space="0" w:color="auto"/>
        <w:left w:val="none" w:sz="0" w:space="0" w:color="auto"/>
        <w:bottom w:val="none" w:sz="0" w:space="0" w:color="auto"/>
        <w:right w:val="none" w:sz="0" w:space="0" w:color="auto"/>
      </w:divBdr>
    </w:div>
    <w:div w:id="13250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Arayan/ezy-slic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YGDzRVwmTg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r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Restia</dc:creator>
  <cp:keywords/>
  <dc:description/>
  <cp:lastModifiedBy>Yuri Restia</cp:lastModifiedBy>
  <cp:revision>2</cp:revision>
  <dcterms:created xsi:type="dcterms:W3CDTF">2019-08-31T16:11:00Z</dcterms:created>
  <dcterms:modified xsi:type="dcterms:W3CDTF">2019-08-31T16:11:00Z</dcterms:modified>
</cp:coreProperties>
</file>